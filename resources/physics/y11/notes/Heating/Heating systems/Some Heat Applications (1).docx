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0FDC" w:rsidRPr="006A70A6" w:rsidRDefault="009E1C8F">
      <w:pPr>
        <w:rPr>
          <w:b/>
          <w:sz w:val="56"/>
          <w:szCs w:val="56"/>
        </w:rPr>
      </w:pPr>
      <w:r w:rsidRPr="006A70A6">
        <w:rPr>
          <w:b/>
          <w:sz w:val="56"/>
          <w:szCs w:val="56"/>
        </w:rPr>
        <w:t>THERMOS</w:t>
      </w:r>
      <w:r w:rsidR="006A70A6" w:rsidRPr="006A70A6">
        <w:rPr>
          <w:b/>
          <w:sz w:val="56"/>
          <w:szCs w:val="56"/>
        </w:rPr>
        <w:t xml:space="preserve"> OR VACUUM FLASK</w:t>
      </w:r>
    </w:p>
    <w:p w:rsidR="009E1C8F" w:rsidRDefault="009E1C8F"/>
    <w:p w:rsidR="006A70A6" w:rsidRDefault="009E1C8F">
      <w:r>
        <w:rPr>
          <w:noProof/>
          <w:lang w:eastAsia="en-AU"/>
        </w:rPr>
        <w:drawing>
          <wp:inline distT="0" distB="0" distL="0" distR="0">
            <wp:extent cx="6067397" cy="7658100"/>
            <wp:effectExtent l="0" t="0" r="0" b="0"/>
            <wp:docPr id="1" name="Picture 1" descr="C:\Users\E0432889\AppData\Local\Microsoft\Windows\Temporary Internet Files\Content.IE5\D9OS31FF\V9s0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0432889\AppData\Local\Microsoft\Windows\Temporary Internet Files\Content.IE5\D9OS31FF\V9s0c[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73043" cy="7665226"/>
                    </a:xfrm>
                    <a:prstGeom prst="rect">
                      <a:avLst/>
                    </a:prstGeom>
                    <a:noFill/>
                    <a:ln>
                      <a:noFill/>
                    </a:ln>
                  </pic:spPr>
                </pic:pic>
              </a:graphicData>
            </a:graphic>
          </wp:inline>
        </w:drawing>
      </w:r>
    </w:p>
    <w:p w:rsidR="009E1C8F" w:rsidRPr="006A70A6" w:rsidRDefault="009E1C8F">
      <w:pPr>
        <w:rPr>
          <w:b/>
          <w:sz w:val="56"/>
          <w:szCs w:val="56"/>
        </w:rPr>
      </w:pPr>
      <w:r w:rsidRPr="006A70A6">
        <w:rPr>
          <w:b/>
          <w:sz w:val="56"/>
          <w:szCs w:val="56"/>
        </w:rPr>
        <w:lastRenderedPageBreak/>
        <w:t>SOLAR HOT W</w:t>
      </w:r>
      <w:r w:rsidR="00A720D2">
        <w:rPr>
          <w:b/>
          <w:sz w:val="56"/>
          <w:szCs w:val="56"/>
        </w:rPr>
        <w:t>A</w:t>
      </w:r>
      <w:bookmarkStart w:id="0" w:name="_GoBack"/>
      <w:bookmarkEnd w:id="0"/>
      <w:r w:rsidRPr="006A70A6">
        <w:rPr>
          <w:b/>
          <w:sz w:val="56"/>
          <w:szCs w:val="56"/>
        </w:rPr>
        <w:t>TER SYSEM</w:t>
      </w:r>
    </w:p>
    <w:p w:rsidR="009E1C8F" w:rsidRDefault="009E1C8F"/>
    <w:p w:rsidR="009E1C8F" w:rsidRDefault="006A70A6">
      <w:r>
        <w:rPr>
          <w:noProof/>
          <w:lang w:eastAsia="en-AU"/>
        </w:rPr>
        <w:drawing>
          <wp:inline distT="0" distB="0" distL="0" distR="0" wp14:anchorId="4FC702E7" wp14:editId="20C72A44">
            <wp:extent cx="7003702" cy="6743700"/>
            <wp:effectExtent l="0" t="0" r="6985" b="0"/>
            <wp:docPr id="5" name="Picture 5" descr="C:\Users\E0432889\AppData\Local\Microsoft\Windows\Temporary Internet Files\Content.IE5\D9OS31FF\sol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0432889\AppData\Local\Microsoft\Windows\Temporary Internet Files\Content.IE5\D9OS31FF\solar[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08264" cy="6748093"/>
                    </a:xfrm>
                    <a:prstGeom prst="rect">
                      <a:avLst/>
                    </a:prstGeom>
                    <a:noFill/>
                    <a:ln>
                      <a:noFill/>
                    </a:ln>
                  </pic:spPr>
                </pic:pic>
              </a:graphicData>
            </a:graphic>
          </wp:inline>
        </w:drawing>
      </w:r>
    </w:p>
    <w:p w:rsidR="006A70A6" w:rsidRDefault="006A70A6"/>
    <w:p w:rsidR="006A70A6" w:rsidRDefault="006A70A6"/>
    <w:p w:rsidR="006A70A6" w:rsidRDefault="006A70A6"/>
    <w:p w:rsidR="009E1C8F" w:rsidRPr="006A70A6" w:rsidRDefault="009E1C8F">
      <w:pPr>
        <w:rPr>
          <w:b/>
          <w:sz w:val="56"/>
          <w:szCs w:val="56"/>
        </w:rPr>
      </w:pPr>
      <w:r w:rsidRPr="006A70A6">
        <w:rPr>
          <w:b/>
          <w:sz w:val="56"/>
          <w:szCs w:val="56"/>
        </w:rPr>
        <w:lastRenderedPageBreak/>
        <w:t>HOME HEATING</w:t>
      </w:r>
    </w:p>
    <w:p w:rsidR="009E1C8F" w:rsidRDefault="009E1C8F"/>
    <w:p w:rsidR="009E1C8F" w:rsidRDefault="009E1C8F">
      <w:r>
        <w:rPr>
          <w:noProof/>
          <w:lang w:eastAsia="en-AU"/>
        </w:rPr>
        <w:drawing>
          <wp:inline distT="0" distB="0" distL="0" distR="0" wp14:anchorId="66C4B162" wp14:editId="22D5DC23">
            <wp:extent cx="6521912" cy="5219700"/>
            <wp:effectExtent l="0" t="0" r="0" b="0"/>
            <wp:docPr id="9" name="Picture 9" descr="C:\Users\E0432889\AppData\Local\Microsoft\Windows\Temporary Internet Files\Content.IE5\JR8ZKASH\Passive_House_scheme_1_multilingual.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0432889\AppData\Local\Microsoft\Windows\Temporary Internet Files\Content.IE5\JR8ZKASH\Passive_House_scheme_1_multilingual.svg[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1912" cy="5219700"/>
                    </a:xfrm>
                    <a:prstGeom prst="rect">
                      <a:avLst/>
                    </a:prstGeom>
                    <a:noFill/>
                    <a:ln>
                      <a:noFill/>
                    </a:ln>
                  </pic:spPr>
                </pic:pic>
              </a:graphicData>
            </a:graphic>
          </wp:inline>
        </w:drawing>
      </w:r>
    </w:p>
    <w:p w:rsidR="009E1C8F" w:rsidRDefault="009E1C8F"/>
    <w:p w:rsidR="006A70A6" w:rsidRDefault="006A70A6"/>
    <w:p w:rsidR="006A70A6" w:rsidRDefault="006A70A6"/>
    <w:p w:rsidR="006A70A6" w:rsidRDefault="006A70A6"/>
    <w:p w:rsidR="006A70A6" w:rsidRDefault="006A70A6"/>
    <w:p w:rsidR="006A70A6" w:rsidRDefault="006A70A6"/>
    <w:p w:rsidR="006A70A6" w:rsidRDefault="006A70A6"/>
    <w:p w:rsidR="006A70A6" w:rsidRDefault="006A70A6"/>
    <w:p w:rsidR="006A70A6" w:rsidRPr="006A70A6" w:rsidRDefault="006A70A6">
      <w:pPr>
        <w:rPr>
          <w:b/>
          <w:noProof/>
          <w:sz w:val="56"/>
          <w:szCs w:val="56"/>
          <w:lang w:eastAsia="en-AU"/>
        </w:rPr>
      </w:pPr>
      <w:r>
        <w:rPr>
          <w:b/>
          <w:sz w:val="56"/>
          <w:szCs w:val="56"/>
        </w:rPr>
        <w:lastRenderedPageBreak/>
        <w:t>BRICK HOUSES</w:t>
      </w:r>
    </w:p>
    <w:p w:rsidR="006A70A6" w:rsidRDefault="006A70A6">
      <w:r>
        <w:rPr>
          <w:noProof/>
          <w:lang w:eastAsia="en-AU"/>
        </w:rPr>
        <w:drawing>
          <wp:inline distT="0" distB="0" distL="0" distR="0">
            <wp:extent cx="6486525" cy="6680636"/>
            <wp:effectExtent l="0" t="0" r="0" b="6350"/>
            <wp:docPr id="3" name="Picture 3" descr="C:\Users\E0432889\AppData\Local\Microsoft\Windows\Temporary Internet Files\Content.IE5\D9OS31FF\11949855741697952186small_house_01.svg.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0432889\AppData\Local\Microsoft\Windows\Temporary Internet Files\Content.IE5\D9OS31FF\11949855741697952186small_house_01.svg.me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0495" cy="6684724"/>
                    </a:xfrm>
                    <a:prstGeom prst="rect">
                      <a:avLst/>
                    </a:prstGeom>
                    <a:noFill/>
                    <a:ln>
                      <a:noFill/>
                    </a:ln>
                  </pic:spPr>
                </pic:pic>
              </a:graphicData>
            </a:graphic>
          </wp:inline>
        </w:drawing>
      </w:r>
    </w:p>
    <w:p w:rsidR="006A70A6" w:rsidRDefault="006A70A6"/>
    <w:p w:rsidR="006A70A6" w:rsidRDefault="003D4745">
      <w:r>
        <w:t>Insulation                                            Double glazing                                  Curtains                                               Carpet</w:t>
      </w:r>
    </w:p>
    <w:p w:rsidR="003D4745" w:rsidRDefault="003D4745">
      <w:r>
        <w:t>Double brick                                       Awnings                                             Window orientation                         Verandas</w:t>
      </w:r>
    </w:p>
    <w:p w:rsidR="006A70A6" w:rsidRDefault="003D4745">
      <w:r>
        <w:t>Metal or light tile roofing                Air vents</w:t>
      </w:r>
      <w:r w:rsidR="00A720D2">
        <w:t xml:space="preserve">                                             High ceilings                                       Trees for shading</w:t>
      </w:r>
    </w:p>
    <w:p w:rsidR="009E1C8F" w:rsidRPr="006A70A6" w:rsidRDefault="009E1C8F">
      <w:pPr>
        <w:rPr>
          <w:b/>
          <w:sz w:val="56"/>
          <w:szCs w:val="56"/>
        </w:rPr>
      </w:pPr>
      <w:r w:rsidRPr="006A70A6">
        <w:rPr>
          <w:b/>
          <w:sz w:val="56"/>
          <w:szCs w:val="56"/>
        </w:rPr>
        <w:lastRenderedPageBreak/>
        <w:t>OCEAN CURRENTS</w:t>
      </w:r>
    </w:p>
    <w:p w:rsidR="009E1C8F" w:rsidRDefault="00A720D2">
      <w:r>
        <w:t>Warm and cold currents moderate the climate.</w:t>
      </w:r>
    </w:p>
    <w:p w:rsidR="009E1C8F" w:rsidRDefault="009E1C8F">
      <w:r>
        <w:rPr>
          <w:noProof/>
          <w:lang w:eastAsia="en-AU"/>
        </w:rPr>
        <w:drawing>
          <wp:inline distT="0" distB="0" distL="0" distR="0" wp14:anchorId="78ED919E" wp14:editId="4CF84073">
            <wp:extent cx="7162800" cy="5981700"/>
            <wp:effectExtent l="0" t="0" r="0" b="0"/>
            <wp:docPr id="11" name="Picture 11" descr="C:\Users\E0432889\AppData\Local\Microsoft\Windows\Temporary Internet Files\Content.IE5\D9OS31F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0432889\AppData\Local\Microsoft\Windows\Temporary Internet Files\Content.IE5\D9OS31FF\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62800" cy="5981700"/>
                    </a:xfrm>
                    <a:prstGeom prst="rect">
                      <a:avLst/>
                    </a:prstGeom>
                    <a:noFill/>
                    <a:ln>
                      <a:noFill/>
                    </a:ln>
                  </pic:spPr>
                </pic:pic>
              </a:graphicData>
            </a:graphic>
          </wp:inline>
        </w:drawing>
      </w:r>
    </w:p>
    <w:p w:rsidR="009E1C8F" w:rsidRDefault="009E1C8F"/>
    <w:p w:rsidR="009E1C8F" w:rsidRDefault="009E1C8F"/>
    <w:p w:rsidR="009E1C8F" w:rsidRDefault="009E1C8F"/>
    <w:p w:rsidR="009E1C8F" w:rsidRDefault="009E1C8F"/>
    <w:p w:rsidR="006A70A6" w:rsidRDefault="006A70A6"/>
    <w:p w:rsidR="003D4745" w:rsidRDefault="006A70A6">
      <w:pPr>
        <w:rPr>
          <w:b/>
          <w:sz w:val="56"/>
          <w:szCs w:val="56"/>
        </w:rPr>
      </w:pPr>
      <w:r>
        <w:rPr>
          <w:b/>
          <w:sz w:val="56"/>
          <w:szCs w:val="56"/>
        </w:rPr>
        <w:lastRenderedPageBreak/>
        <w:t>LAND AND SEA</w:t>
      </w:r>
      <w:r w:rsidR="003D4745">
        <w:rPr>
          <w:b/>
          <w:sz w:val="56"/>
          <w:szCs w:val="56"/>
        </w:rPr>
        <w:t xml:space="preserve"> BREEZES</w:t>
      </w:r>
    </w:p>
    <w:p w:rsidR="003D4745" w:rsidRPr="00A720D2" w:rsidRDefault="00A720D2">
      <w:pPr>
        <w:rPr>
          <w:b/>
        </w:rPr>
      </w:pPr>
      <w:r>
        <w:rPr>
          <w:b/>
        </w:rPr>
        <w:t>During the day the sea is cooler than the land. Air above the land expands becomes less dense and rises and is replaced by the denser cool sea breeze (A).  During the night the land cools quickly and the air above the sea expands and rises and is replaced by the denser cool land breeze. (B)</w:t>
      </w:r>
    </w:p>
    <w:p w:rsidR="006A70A6" w:rsidRPr="006A70A6" w:rsidRDefault="003D4745">
      <w:pPr>
        <w:rPr>
          <w:b/>
          <w:sz w:val="56"/>
          <w:szCs w:val="56"/>
        </w:rPr>
      </w:pPr>
      <w:r>
        <w:rPr>
          <w:b/>
          <w:noProof/>
          <w:sz w:val="56"/>
          <w:szCs w:val="56"/>
          <w:lang w:eastAsia="en-AU"/>
        </w:rPr>
        <w:drawing>
          <wp:inline distT="0" distB="0" distL="0" distR="0">
            <wp:extent cx="6838950" cy="7486650"/>
            <wp:effectExtent l="0" t="0" r="0" b="0"/>
            <wp:docPr id="4" name="Picture 4" descr="C:\Users\E0432889\AppData\Local\Microsoft\Windows\Temporary Internet Files\Content.IE5\5DHE12B3\litoralid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0432889\AppData\Local\Microsoft\Windows\Temporary Internet Files\Content.IE5\5DHE12B3\litoralida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8950" cy="7486650"/>
                    </a:xfrm>
                    <a:prstGeom prst="rect">
                      <a:avLst/>
                    </a:prstGeom>
                    <a:noFill/>
                    <a:ln>
                      <a:noFill/>
                    </a:ln>
                  </pic:spPr>
                </pic:pic>
              </a:graphicData>
            </a:graphic>
          </wp:inline>
        </w:drawing>
      </w:r>
      <w:r w:rsidR="006A70A6" w:rsidRPr="006A70A6">
        <w:rPr>
          <w:b/>
          <w:sz w:val="56"/>
          <w:szCs w:val="56"/>
        </w:rPr>
        <w:t xml:space="preserve"> </w:t>
      </w:r>
    </w:p>
    <w:p w:rsidR="003D4745" w:rsidRDefault="003D4745">
      <w:pPr>
        <w:rPr>
          <w:b/>
          <w:sz w:val="56"/>
          <w:szCs w:val="56"/>
        </w:rPr>
      </w:pPr>
      <w:r w:rsidRPr="003D4745">
        <w:rPr>
          <w:b/>
          <w:sz w:val="56"/>
          <w:szCs w:val="56"/>
        </w:rPr>
        <w:lastRenderedPageBreak/>
        <w:t>THUNDERSTORMS</w:t>
      </w:r>
    </w:p>
    <w:p w:rsidR="00A720D2" w:rsidRDefault="00A720D2">
      <w:r w:rsidRPr="00A720D2">
        <w:t xml:space="preserve">During the day the sun heats the land and the air above the land becomes hot, expands and rises in </w:t>
      </w:r>
      <w:proofErr w:type="gramStart"/>
      <w:r w:rsidRPr="00A720D2">
        <w:t>a convection</w:t>
      </w:r>
      <w:proofErr w:type="gramEnd"/>
      <w:r w:rsidRPr="00A720D2">
        <w:t xml:space="preserve"> current. If the current becomes strong the current rises to great heights as it cools. Moisture in the air in the current condenses and forms rain and sometimes hail.</w:t>
      </w:r>
    </w:p>
    <w:p w:rsidR="00A720D2" w:rsidRPr="00A720D2" w:rsidRDefault="00A720D2"/>
    <w:p w:rsidR="003D4745" w:rsidRPr="003D4745" w:rsidRDefault="003D4745" w:rsidP="00A720D2">
      <w:pPr>
        <w:jc w:val="center"/>
        <w:rPr>
          <w:b/>
          <w:sz w:val="56"/>
          <w:szCs w:val="56"/>
        </w:rPr>
      </w:pPr>
      <w:r>
        <w:rPr>
          <w:b/>
          <w:noProof/>
          <w:sz w:val="56"/>
          <w:szCs w:val="56"/>
          <w:lang w:eastAsia="en-AU"/>
        </w:rPr>
        <w:drawing>
          <wp:inline distT="0" distB="0" distL="0" distR="0">
            <wp:extent cx="5765173" cy="7115175"/>
            <wp:effectExtent l="0" t="0" r="6985" b="0"/>
            <wp:docPr id="12" name="Picture 12" descr="C:\Users\E0432889\AppData\Local\Microsoft\Windows\Temporary Internet Files\Content.IE5\5Z2U47IU\Downburst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0432889\AppData\Local\Microsoft\Windows\Temporary Internet Files\Content.IE5\5Z2U47IU\Downburst_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9969" cy="7121094"/>
                    </a:xfrm>
                    <a:prstGeom prst="rect">
                      <a:avLst/>
                    </a:prstGeom>
                    <a:noFill/>
                    <a:ln>
                      <a:noFill/>
                    </a:ln>
                  </pic:spPr>
                </pic:pic>
              </a:graphicData>
            </a:graphic>
          </wp:inline>
        </w:drawing>
      </w:r>
    </w:p>
    <w:p w:rsidR="003D4745" w:rsidRDefault="003D4745">
      <w:r>
        <w:rPr>
          <w:noProof/>
          <w:lang w:eastAsia="en-AU"/>
        </w:rPr>
        <w:lastRenderedPageBreak/>
        <w:drawing>
          <wp:inline distT="0" distB="0" distL="0" distR="0">
            <wp:extent cx="6705600" cy="6971004"/>
            <wp:effectExtent l="0" t="0" r="0" b="1905"/>
            <wp:docPr id="8" name="Picture 8" descr="C:\Users\E0432889\AppData\Local\Microsoft\Windows\Temporary Internet Files\Content.IE5\JR8ZKASH\Hail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0432889\AppData\Local\Microsoft\Windows\Temporary Internet Files\Content.IE5\JR8ZKASH\HailFormation[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5600" cy="6971004"/>
                    </a:xfrm>
                    <a:prstGeom prst="rect">
                      <a:avLst/>
                    </a:prstGeom>
                    <a:noFill/>
                    <a:ln>
                      <a:noFill/>
                    </a:ln>
                  </pic:spPr>
                </pic:pic>
              </a:graphicData>
            </a:graphic>
          </wp:inline>
        </w:drawing>
      </w:r>
    </w:p>
    <w:sectPr w:rsidR="003D4745" w:rsidSect="006A70A6">
      <w:footerReference w:type="default" r:id="rId15"/>
      <w:pgSz w:w="11906" w:h="16838"/>
      <w:pgMar w:top="1440" w:right="567" w:bottom="1440"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1F65" w:rsidRDefault="00BA1F65" w:rsidP="009E1C8F">
      <w:pPr>
        <w:spacing w:after="0" w:line="240" w:lineRule="auto"/>
      </w:pPr>
      <w:r>
        <w:separator/>
      </w:r>
    </w:p>
  </w:endnote>
  <w:endnote w:type="continuationSeparator" w:id="0">
    <w:p w:rsidR="00BA1F65" w:rsidRDefault="00BA1F65" w:rsidP="009E1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1C8F" w:rsidRDefault="009E1C8F">
    <w:pPr>
      <w:pStyle w:val="Footer"/>
    </w:pPr>
  </w:p>
  <w:p w:rsidR="009E1C8F" w:rsidRDefault="009E1C8F">
    <w:pPr>
      <w:pStyle w:val="Footer"/>
    </w:pPr>
  </w:p>
  <w:p w:rsidR="009E1C8F" w:rsidRDefault="009E1C8F">
    <w:pPr>
      <w:pStyle w:val="Footer"/>
    </w:pPr>
    <w:r>
      <w:rPr>
        <w:noProof/>
        <w:lang w:eastAsia="en-AU"/>
      </w:rPr>
      <w:drawing>
        <wp:inline distT="0" distB="0" distL="0" distR="0" wp14:anchorId="4B2F1F4D" wp14:editId="69D0B259">
          <wp:extent cx="5724525" cy="7629525"/>
          <wp:effectExtent l="0" t="0" r="9525" b="9525"/>
          <wp:docPr id="13" name="Picture 13" descr="C:\Users\E0432889\AppData\Local\Microsoft\Windows\Temporary Internet Files\Content.IE5\JR8ZKASH\Vardah_2016-12-11_0515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0432889\AppData\Local\Microsoft\Windows\Temporary Internet Files\Content.IE5\JR8ZKASH\Vardah_2016-12-11_0515Z[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4525" cy="7629525"/>
                  </a:xfrm>
                  <a:prstGeom prst="rect">
                    <a:avLst/>
                  </a:prstGeom>
                  <a:noFill/>
                  <a:ln>
                    <a:noFill/>
                  </a:ln>
                </pic:spPr>
              </pic:pic>
            </a:graphicData>
          </a:graphic>
        </wp:inline>
      </w:drawing>
    </w:r>
  </w:p>
  <w:p w:rsidR="009E1C8F" w:rsidRDefault="009E1C8F">
    <w:pPr>
      <w:pStyle w:val="Footer"/>
    </w:pPr>
  </w:p>
  <w:p w:rsidR="009E1C8F" w:rsidRDefault="009E1C8F">
    <w:pPr>
      <w:pStyle w:val="Footer"/>
    </w:pPr>
  </w:p>
  <w:p w:rsidR="009E1C8F" w:rsidRDefault="009E1C8F">
    <w:pPr>
      <w:pStyle w:val="Footer"/>
    </w:pPr>
  </w:p>
  <w:p w:rsidR="009E1C8F" w:rsidRDefault="009E1C8F">
    <w:pPr>
      <w:pStyle w:val="Footer"/>
    </w:pPr>
  </w:p>
  <w:p w:rsidR="009E1C8F" w:rsidRDefault="009E1C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1F65" w:rsidRDefault="00BA1F65" w:rsidP="009E1C8F">
      <w:pPr>
        <w:spacing w:after="0" w:line="240" w:lineRule="auto"/>
      </w:pPr>
      <w:r>
        <w:separator/>
      </w:r>
    </w:p>
  </w:footnote>
  <w:footnote w:type="continuationSeparator" w:id="0">
    <w:p w:rsidR="00BA1F65" w:rsidRDefault="00BA1F65" w:rsidP="009E1C8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5C81"/>
    <w:rsid w:val="000224FC"/>
    <w:rsid w:val="000B11EC"/>
    <w:rsid w:val="001F5C81"/>
    <w:rsid w:val="002238BF"/>
    <w:rsid w:val="003D4745"/>
    <w:rsid w:val="00500FDC"/>
    <w:rsid w:val="006A70A6"/>
    <w:rsid w:val="009E1C8F"/>
    <w:rsid w:val="00A720D2"/>
    <w:rsid w:val="00BA1F6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0FDC"/>
    <w:rPr>
      <w:color w:val="0000FF" w:themeColor="hyperlink"/>
      <w:u w:val="single"/>
    </w:rPr>
  </w:style>
  <w:style w:type="paragraph" w:styleId="BalloonText">
    <w:name w:val="Balloon Text"/>
    <w:basedOn w:val="Normal"/>
    <w:link w:val="BalloonTextChar"/>
    <w:uiPriority w:val="99"/>
    <w:semiHidden/>
    <w:unhideWhenUsed/>
    <w:rsid w:val="009E1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C8F"/>
    <w:rPr>
      <w:rFonts w:ascii="Tahoma" w:hAnsi="Tahoma" w:cs="Tahoma"/>
      <w:sz w:val="16"/>
      <w:szCs w:val="16"/>
    </w:rPr>
  </w:style>
  <w:style w:type="paragraph" w:styleId="Header">
    <w:name w:val="header"/>
    <w:basedOn w:val="Normal"/>
    <w:link w:val="HeaderChar"/>
    <w:uiPriority w:val="99"/>
    <w:unhideWhenUsed/>
    <w:rsid w:val="009E1C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1C8F"/>
  </w:style>
  <w:style w:type="paragraph" w:styleId="Footer">
    <w:name w:val="footer"/>
    <w:basedOn w:val="Normal"/>
    <w:link w:val="FooterChar"/>
    <w:uiPriority w:val="99"/>
    <w:unhideWhenUsed/>
    <w:rsid w:val="009E1C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1C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0FDC"/>
    <w:rPr>
      <w:color w:val="0000FF" w:themeColor="hyperlink"/>
      <w:u w:val="single"/>
    </w:rPr>
  </w:style>
  <w:style w:type="paragraph" w:styleId="BalloonText">
    <w:name w:val="Balloon Text"/>
    <w:basedOn w:val="Normal"/>
    <w:link w:val="BalloonTextChar"/>
    <w:uiPriority w:val="99"/>
    <w:semiHidden/>
    <w:unhideWhenUsed/>
    <w:rsid w:val="009E1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C8F"/>
    <w:rPr>
      <w:rFonts w:ascii="Tahoma" w:hAnsi="Tahoma" w:cs="Tahoma"/>
      <w:sz w:val="16"/>
      <w:szCs w:val="16"/>
    </w:rPr>
  </w:style>
  <w:style w:type="paragraph" w:styleId="Header">
    <w:name w:val="header"/>
    <w:basedOn w:val="Normal"/>
    <w:link w:val="HeaderChar"/>
    <w:uiPriority w:val="99"/>
    <w:unhideWhenUsed/>
    <w:rsid w:val="009E1C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1C8F"/>
  </w:style>
  <w:style w:type="paragraph" w:styleId="Footer">
    <w:name w:val="footer"/>
    <w:basedOn w:val="Normal"/>
    <w:link w:val="FooterChar"/>
    <w:uiPriority w:val="99"/>
    <w:unhideWhenUsed/>
    <w:rsid w:val="009E1C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1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442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footer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311F56C</Template>
  <TotalTime>49</TotalTime>
  <Pages>1</Pages>
  <Words>188</Words>
  <Characters>1074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Jeffery</dc:creator>
  <cp:keywords/>
  <dc:description/>
  <cp:lastModifiedBy>WOOD Jeffery</cp:lastModifiedBy>
  <cp:revision>7</cp:revision>
  <dcterms:created xsi:type="dcterms:W3CDTF">2018-03-06T03:59:00Z</dcterms:created>
  <dcterms:modified xsi:type="dcterms:W3CDTF">2018-03-06T12:02:00Z</dcterms:modified>
</cp:coreProperties>
</file>